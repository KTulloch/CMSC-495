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  <w:bookmarkStart w:id="0" w:name="_GoBack"/>
      <w:bookmarkEnd w:id="0"/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Project </w:t>
      </w:r>
      <w:r w:rsidR="00EF743E">
        <w:rPr>
          <w:b/>
          <w:sz w:val="32"/>
        </w:rPr>
        <w:t>Design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6B6ED8CF" w:rsidR="00547BB0" w:rsidRDefault="005423E9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10/</w:t>
      </w:r>
      <w:r w:rsidR="006240D8">
        <w:rPr>
          <w:b/>
          <w:sz w:val="32"/>
        </w:rPr>
        <w:t>11</w:t>
      </w:r>
      <w:r w:rsidR="00547BB0">
        <w:rPr>
          <w:b/>
          <w:sz w:val="32"/>
        </w:rPr>
        <w:t>/2018</w:t>
      </w:r>
    </w:p>
    <w:p w14:paraId="69E63F7F" w14:textId="5AC2054E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6240D8">
        <w:rPr>
          <w:b/>
          <w:sz w:val="32"/>
        </w:rPr>
        <w:t>6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715B519E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EF743E">
              <w:rPr>
                <w:sz w:val="24"/>
              </w:rPr>
              <w:t>1</w:t>
            </w:r>
            <w:r>
              <w:rPr>
                <w:sz w:val="24"/>
              </w:rPr>
              <w:t>5/2018</w:t>
            </w:r>
          </w:p>
        </w:tc>
        <w:tc>
          <w:tcPr>
            <w:tcW w:w="4147" w:type="dxa"/>
            <w:vAlign w:val="center"/>
          </w:tcPr>
          <w:p w14:paraId="575718E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startup, shutdown, and normal scenarios</w:t>
            </w:r>
          </w:p>
        </w:tc>
        <w:tc>
          <w:tcPr>
            <w:tcW w:w="2328" w:type="dxa"/>
            <w:vAlign w:val="center"/>
          </w:tcPr>
          <w:p w14:paraId="43623A97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6D6D60" w14:paraId="442B5B3D" w14:textId="77777777" w:rsidTr="00C46AE0">
        <w:tc>
          <w:tcPr>
            <w:tcW w:w="1198" w:type="dxa"/>
            <w:vAlign w:val="center"/>
          </w:tcPr>
          <w:p w14:paraId="6FA2E4FD" w14:textId="4E580761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5737A576" w14:textId="046FC606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0CD37AE9" w14:textId="7587505F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Java and SQL Pseudocode</w:t>
            </w:r>
          </w:p>
        </w:tc>
        <w:tc>
          <w:tcPr>
            <w:tcW w:w="2328" w:type="dxa"/>
            <w:vAlign w:val="center"/>
          </w:tcPr>
          <w:p w14:paraId="281EE45C" w14:textId="69F94DF9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C46AE0" w14:paraId="7B6814D1" w14:textId="77777777" w:rsidTr="00C46AE0">
        <w:tc>
          <w:tcPr>
            <w:tcW w:w="1198" w:type="dxa"/>
            <w:vAlign w:val="center"/>
          </w:tcPr>
          <w:p w14:paraId="4CC5A97A" w14:textId="62F398D3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560397F1" w14:textId="363ABD15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62E8E498" w14:textId="220DC9F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error-handling trace diagram and unresolved risk and risk mitigation</w:t>
            </w:r>
          </w:p>
        </w:tc>
        <w:tc>
          <w:tcPr>
            <w:tcW w:w="2328" w:type="dxa"/>
            <w:vAlign w:val="center"/>
          </w:tcPr>
          <w:p w14:paraId="1B969894" w14:textId="4923C02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7B1520" w14:paraId="2406E9E4" w14:textId="77777777" w:rsidTr="00C46AE0">
        <w:tc>
          <w:tcPr>
            <w:tcW w:w="1198" w:type="dxa"/>
            <w:vAlign w:val="center"/>
          </w:tcPr>
          <w:p w14:paraId="753FCA49" w14:textId="38478AB9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7" w:type="dxa"/>
            <w:vAlign w:val="center"/>
          </w:tcPr>
          <w:p w14:paraId="2B405246" w14:textId="48E0EF1A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5DA115BA" w14:textId="0D3F0082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2</w:t>
            </w:r>
            <w:r w:rsidRPr="007B1520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option to risk #1 mitigation</w:t>
            </w:r>
          </w:p>
        </w:tc>
        <w:tc>
          <w:tcPr>
            <w:tcW w:w="2328" w:type="dxa"/>
            <w:vAlign w:val="center"/>
          </w:tcPr>
          <w:p w14:paraId="07CB79A8" w14:textId="29A267B6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5423E9" w14:paraId="2ECB2D6D" w14:textId="77777777" w:rsidTr="00C46AE0">
        <w:tc>
          <w:tcPr>
            <w:tcW w:w="1198" w:type="dxa"/>
            <w:vAlign w:val="center"/>
          </w:tcPr>
          <w:p w14:paraId="40659896" w14:textId="439A8D3B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77" w:type="dxa"/>
            <w:vAlign w:val="center"/>
          </w:tcPr>
          <w:p w14:paraId="149B90D4" w14:textId="1B28FA16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10/07/2018</w:t>
            </w:r>
          </w:p>
        </w:tc>
        <w:tc>
          <w:tcPr>
            <w:tcW w:w="4147" w:type="dxa"/>
            <w:vAlign w:val="center"/>
          </w:tcPr>
          <w:p w14:paraId="2F0FE2CB" w14:textId="2BCF3E98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Changed verbiage of Scenario</w:t>
            </w:r>
            <w:r w:rsidR="00CB6140">
              <w:rPr>
                <w:sz w:val="24"/>
              </w:rPr>
              <w:t>s 1 and</w:t>
            </w:r>
            <w:r>
              <w:rPr>
                <w:sz w:val="24"/>
              </w:rPr>
              <w:t xml:space="preserve"> 2 to match other documents.  Deleted Error Handling Scenario 3 that is no longer required.</w:t>
            </w:r>
          </w:p>
        </w:tc>
        <w:tc>
          <w:tcPr>
            <w:tcW w:w="2328" w:type="dxa"/>
            <w:vAlign w:val="center"/>
          </w:tcPr>
          <w:p w14:paraId="0F7C4E0E" w14:textId="5C3281DE" w:rsidR="005423E9" w:rsidRDefault="005423E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6240D8" w14:paraId="4EF35C4F" w14:textId="77777777" w:rsidTr="00C46AE0">
        <w:tc>
          <w:tcPr>
            <w:tcW w:w="1198" w:type="dxa"/>
            <w:vAlign w:val="center"/>
          </w:tcPr>
          <w:p w14:paraId="48C5BD05" w14:textId="692928F9" w:rsidR="006240D8" w:rsidRDefault="006240D8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77" w:type="dxa"/>
            <w:vAlign w:val="center"/>
          </w:tcPr>
          <w:p w14:paraId="64F13E02" w14:textId="4128CB6C" w:rsidR="006240D8" w:rsidRDefault="006240D8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10/11/2018</w:t>
            </w:r>
          </w:p>
        </w:tc>
        <w:tc>
          <w:tcPr>
            <w:tcW w:w="4147" w:type="dxa"/>
            <w:vAlign w:val="center"/>
          </w:tcPr>
          <w:p w14:paraId="15E4C0B9" w14:textId="149AECDA" w:rsidR="006240D8" w:rsidRDefault="006240D8" w:rsidP="006240D8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note for references to SQL database with .txt document due to inability to secure an online SQL server for program.</w:t>
            </w:r>
          </w:p>
        </w:tc>
        <w:tc>
          <w:tcPr>
            <w:tcW w:w="2328" w:type="dxa"/>
            <w:vAlign w:val="center"/>
          </w:tcPr>
          <w:p w14:paraId="03C24590" w14:textId="7EE7134B" w:rsidR="006240D8" w:rsidRDefault="006240D8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5E04AABA" w14:textId="78D34E7D" w:rsidR="00925712" w:rsidRDefault="00C905AE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Event-trace diagrams:</w:t>
      </w:r>
    </w:p>
    <w:p w14:paraId="5D77089F" w14:textId="03226522" w:rsidR="006240D8" w:rsidRPr="006240D8" w:rsidRDefault="006240D8" w:rsidP="006240D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Note: all references to databases are being simulated by a connection to a .txt document.</w:t>
      </w:r>
    </w:p>
    <w:p w14:paraId="74167DCE" w14:textId="77777777" w:rsidR="00C905AE" w:rsidRPr="00C905AE" w:rsidRDefault="00C905AE" w:rsidP="00C905AE">
      <w:pPr>
        <w:spacing w:line="276" w:lineRule="auto"/>
        <w:rPr>
          <w:b/>
          <w:sz w:val="28"/>
        </w:rPr>
      </w:pPr>
      <w:bookmarkStart w:id="1" w:name="_Hlk524786793"/>
      <w:r w:rsidRPr="00C905AE">
        <w:rPr>
          <w:b/>
          <w:sz w:val="28"/>
        </w:rPr>
        <w:t>Startup scenario:</w:t>
      </w:r>
    </w:p>
    <w:p w14:paraId="1DE538AE" w14:textId="77777777" w:rsidR="00C905AE" w:rsidRDefault="00056552" w:rsidP="00DD53DE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B52CD4">
        <w:rPr>
          <w:sz w:val="24"/>
        </w:rPr>
        <w:t>open connection to database</w:t>
      </w:r>
      <w:r w:rsidR="00925712">
        <w:rPr>
          <w:sz w:val="24"/>
        </w:rPr>
        <w:t xml:space="preserve"> and prompt user for input</w:t>
      </w:r>
    </w:p>
    <w:p w14:paraId="7DBC33F6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>Precondition: system has adequate resources to run</w:t>
      </w:r>
    </w:p>
    <w:p w14:paraId="382272E2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connected to database; </w:t>
      </w:r>
      <w:r>
        <w:rPr>
          <w:sz w:val="24"/>
        </w:rPr>
        <w:t>application awaits user input or change to current date</w:t>
      </w:r>
    </w:p>
    <w:bookmarkEnd w:id="1"/>
    <w:p w14:paraId="1C9E0E29" w14:textId="77777777" w:rsidR="00EF743E" w:rsidRDefault="00D32BBB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C2AABD6" wp14:editId="1C0F0890">
            <wp:extent cx="71323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70"/>
                    <a:stretch/>
                  </pic:blipFill>
                  <pic:spPr bwMode="auto">
                    <a:xfrm>
                      <a:off x="0" y="0"/>
                      <a:ext cx="71323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6920E5D" w14:textId="77777777" w:rsidR="003E4221" w:rsidRDefault="003E4221" w:rsidP="00EF743E">
      <w:pPr>
        <w:spacing w:line="276" w:lineRule="auto"/>
        <w:rPr>
          <w:sz w:val="24"/>
        </w:rPr>
      </w:pPr>
    </w:p>
    <w:p w14:paraId="5C3DECF6" w14:textId="77777777" w:rsidR="00925712" w:rsidRDefault="00925712" w:rsidP="00EF743E">
      <w:pPr>
        <w:spacing w:line="276" w:lineRule="auto"/>
        <w:rPr>
          <w:sz w:val="24"/>
        </w:rPr>
      </w:pPr>
    </w:p>
    <w:p w14:paraId="4EB877DA" w14:textId="77777777" w:rsidR="00020D39" w:rsidRPr="00C905AE" w:rsidRDefault="00020D39" w:rsidP="00020D39">
      <w:pPr>
        <w:spacing w:line="276" w:lineRule="auto"/>
        <w:rPr>
          <w:b/>
          <w:sz w:val="28"/>
        </w:rPr>
      </w:pPr>
      <w:r>
        <w:rPr>
          <w:b/>
          <w:sz w:val="28"/>
        </w:rPr>
        <w:t>Shutdown</w:t>
      </w:r>
      <w:r w:rsidRPr="00C905AE">
        <w:rPr>
          <w:b/>
          <w:sz w:val="28"/>
        </w:rPr>
        <w:t xml:space="preserve"> scenario:</w:t>
      </w:r>
    </w:p>
    <w:p w14:paraId="15DAC1E9" w14:textId="77777777" w:rsidR="00020D39" w:rsidRDefault="00020D39" w:rsidP="00020D39">
      <w:pPr>
        <w:spacing w:line="276" w:lineRule="auto"/>
        <w:ind w:left="720" w:hanging="720"/>
        <w:rPr>
          <w:sz w:val="24"/>
        </w:rPr>
      </w:pPr>
      <w:bookmarkStart w:id="2" w:name="_Hlk524795184"/>
      <w:r>
        <w:rPr>
          <w:sz w:val="24"/>
        </w:rPr>
        <w:t xml:space="preserve">Description: </w:t>
      </w:r>
      <w:r w:rsidR="008C6827">
        <w:rPr>
          <w:sz w:val="24"/>
        </w:rPr>
        <w:t>displ</w:t>
      </w:r>
      <w:r w:rsidR="00B52CD4">
        <w:rPr>
          <w:sz w:val="24"/>
        </w:rPr>
        <w:t>ay shutting down message; close connection to database</w:t>
      </w:r>
    </w:p>
    <w:p w14:paraId="044DC7B6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Precondition: </w:t>
      </w:r>
      <w:r w:rsidR="00B52CD4">
        <w:rPr>
          <w:sz w:val="24"/>
        </w:rPr>
        <w:t>application is running</w:t>
      </w:r>
    </w:p>
    <w:p w14:paraId="36F35035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database connection stopped; </w:t>
      </w:r>
      <w:r>
        <w:rPr>
          <w:sz w:val="24"/>
        </w:rPr>
        <w:t xml:space="preserve">application </w:t>
      </w:r>
      <w:r w:rsidR="00B52CD4">
        <w:rPr>
          <w:sz w:val="24"/>
        </w:rPr>
        <w:t>closed</w:t>
      </w:r>
      <w:bookmarkEnd w:id="2"/>
    </w:p>
    <w:p w14:paraId="2F58D8D9" w14:textId="77777777" w:rsidR="00020D39" w:rsidRDefault="00B52CD4" w:rsidP="00B52CD4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7C82B4C" wp14:editId="2531B1D1">
            <wp:extent cx="7132320" cy="2483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3"/>
                    <a:stretch/>
                  </pic:blipFill>
                  <pic:spPr bwMode="auto">
                    <a:xfrm>
                      <a:off x="0" y="0"/>
                      <a:ext cx="7132320" cy="2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E83BD44" w14:textId="77777777" w:rsidR="00925712" w:rsidRDefault="00925712" w:rsidP="00B52CD4">
      <w:pPr>
        <w:spacing w:line="276" w:lineRule="auto"/>
        <w:rPr>
          <w:b/>
          <w:sz w:val="28"/>
        </w:rPr>
      </w:pPr>
      <w:bookmarkStart w:id="3" w:name="_Hlk524797536"/>
    </w:p>
    <w:p w14:paraId="1F00E200" w14:textId="77777777" w:rsidR="009F397A" w:rsidRDefault="001D606C" w:rsidP="00B52CD4">
      <w:pPr>
        <w:spacing w:line="276" w:lineRule="auto"/>
        <w:rPr>
          <w:b/>
          <w:sz w:val="28"/>
        </w:rPr>
      </w:pPr>
      <w:r>
        <w:rPr>
          <w:b/>
          <w:sz w:val="28"/>
        </w:rPr>
        <w:t>Scenario 1:</w:t>
      </w:r>
    </w:p>
    <w:p w14:paraId="7FEADD0F" w14:textId="480F59B4" w:rsidR="001D606C" w:rsidRDefault="001D606C" w:rsidP="001D606C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5423E9">
        <w:rPr>
          <w:sz w:val="24"/>
        </w:rPr>
        <w:t>the user adds a complete special occasion entry</w:t>
      </w:r>
      <w:r w:rsidR="003066C2">
        <w:rPr>
          <w:sz w:val="24"/>
        </w:rPr>
        <w:t xml:space="preserve"> to </w:t>
      </w:r>
      <w:r w:rsidR="00574296">
        <w:rPr>
          <w:sz w:val="24"/>
        </w:rPr>
        <w:t>be stored in database</w:t>
      </w:r>
      <w:r w:rsidR="003066C2">
        <w:rPr>
          <w:sz w:val="24"/>
        </w:rPr>
        <w:t xml:space="preserve"> </w:t>
      </w:r>
    </w:p>
    <w:p w14:paraId="702F7817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  <w:r w:rsidR="003066C2">
        <w:rPr>
          <w:sz w:val="24"/>
        </w:rPr>
        <w:t>; connection to database</w:t>
      </w:r>
    </w:p>
    <w:p w14:paraId="681EFD12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Post-condition</w:t>
      </w:r>
      <w:r w:rsidR="00F6491A">
        <w:rPr>
          <w:sz w:val="24"/>
        </w:rPr>
        <w:t>: entry is added to database</w:t>
      </w:r>
    </w:p>
    <w:bookmarkEnd w:id="3"/>
    <w:p w14:paraId="07DF78FA" w14:textId="77777777" w:rsidR="00F6491A" w:rsidRDefault="00F6491A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7F6308" wp14:editId="78072E60">
            <wp:extent cx="713232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35096"/>
                    <a:stretch/>
                  </pic:blipFill>
                  <pic:spPr bwMode="auto">
                    <a:xfrm>
                      <a:off x="0" y="0"/>
                      <a:ext cx="71323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330D5B4" w14:textId="77777777" w:rsidR="00F6491A" w:rsidRDefault="00F6491A" w:rsidP="001D606C">
      <w:pPr>
        <w:spacing w:line="276" w:lineRule="auto"/>
        <w:rPr>
          <w:sz w:val="24"/>
        </w:rPr>
      </w:pPr>
    </w:p>
    <w:p w14:paraId="23832DCA" w14:textId="77777777" w:rsidR="00F6491A" w:rsidRDefault="00F6491A" w:rsidP="00F6491A">
      <w:pPr>
        <w:spacing w:line="276" w:lineRule="auto"/>
        <w:rPr>
          <w:b/>
          <w:sz w:val="28"/>
        </w:rPr>
      </w:pPr>
      <w:bookmarkStart w:id="4" w:name="_Hlk524803516"/>
      <w:r>
        <w:rPr>
          <w:b/>
          <w:sz w:val="28"/>
        </w:rPr>
        <w:t>Scenario 2:</w:t>
      </w:r>
    </w:p>
    <w:p w14:paraId="7A805839" w14:textId="4271B6F7" w:rsidR="00F6491A" w:rsidRDefault="00F6491A" w:rsidP="00F6491A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the </w:t>
      </w:r>
      <w:r w:rsidR="005423E9">
        <w:rPr>
          <w:sz w:val="24"/>
        </w:rPr>
        <w:t>user searches for a special occasion</w:t>
      </w:r>
      <w:r>
        <w:rPr>
          <w:sz w:val="24"/>
        </w:rPr>
        <w:t xml:space="preserve"> previously added to database</w:t>
      </w:r>
      <w:r w:rsidR="004C1461">
        <w:rPr>
          <w:sz w:val="24"/>
        </w:rPr>
        <w:t xml:space="preserve"> by name</w:t>
      </w:r>
    </w:p>
    <w:p w14:paraId="28C58B9A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3D896764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5B2A1D">
        <w:rPr>
          <w:sz w:val="24"/>
        </w:rPr>
        <w:t>entries matching the name</w:t>
      </w:r>
      <w:r>
        <w:rPr>
          <w:sz w:val="24"/>
        </w:rPr>
        <w:t xml:space="preserve"> </w:t>
      </w:r>
      <w:r w:rsidR="00A67F0E">
        <w:rPr>
          <w:sz w:val="24"/>
        </w:rPr>
        <w:t xml:space="preserve">are </w:t>
      </w:r>
      <w:r>
        <w:rPr>
          <w:sz w:val="24"/>
        </w:rPr>
        <w:t>displayed to user</w:t>
      </w:r>
    </w:p>
    <w:bookmarkEnd w:id="4"/>
    <w:p w14:paraId="5B503600" w14:textId="77777777" w:rsidR="00071CB7" w:rsidRDefault="001A0656" w:rsidP="00925712">
      <w:pPr>
        <w:spacing w:line="276" w:lineRule="auto"/>
        <w:ind w:left="-1440" w:right="-1440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68B1E79" wp14:editId="621CDCB3">
            <wp:extent cx="713232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" b="11859"/>
                    <a:stretch/>
                  </pic:blipFill>
                  <pic:spPr bwMode="auto">
                    <a:xfrm>
                      <a:off x="0" y="0"/>
                      <a:ext cx="7132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F349390" w14:textId="77777777" w:rsidR="00B30568" w:rsidRDefault="00B30568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t>Scenario 3:</w:t>
      </w:r>
    </w:p>
    <w:p w14:paraId="0F0DD4EE" w14:textId="1F8501A4" w:rsidR="00B30568" w:rsidRDefault="00B30568" w:rsidP="00B30568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1C7A23">
        <w:rPr>
          <w:sz w:val="24"/>
        </w:rPr>
        <w:t>system running on</w:t>
      </w:r>
      <w:r w:rsidR="00EA470D">
        <w:rPr>
          <w:sz w:val="24"/>
        </w:rPr>
        <w:t xml:space="preserve"> or near</w:t>
      </w:r>
      <w:r w:rsidR="001C7A23">
        <w:rPr>
          <w:sz w:val="24"/>
        </w:rPr>
        <w:t xml:space="preserve"> a </w:t>
      </w:r>
      <w:r w:rsidR="00EA470D">
        <w:rPr>
          <w:sz w:val="24"/>
        </w:rPr>
        <w:t>day</w:t>
      </w:r>
      <w:r w:rsidR="001C7A23">
        <w:rPr>
          <w:sz w:val="24"/>
        </w:rPr>
        <w:t xml:space="preserve"> </w:t>
      </w:r>
      <w:r w:rsidR="00AC42C6">
        <w:rPr>
          <w:sz w:val="24"/>
        </w:rPr>
        <w:t xml:space="preserve">that has a </w:t>
      </w:r>
      <w:r w:rsidR="00EA470D">
        <w:rPr>
          <w:sz w:val="24"/>
        </w:rPr>
        <w:t>saved</w:t>
      </w:r>
      <w:r w:rsidR="00AC42C6">
        <w:rPr>
          <w:sz w:val="24"/>
        </w:rPr>
        <w:t xml:space="preserve"> occasion</w:t>
      </w:r>
      <w:r w:rsidR="005423E9">
        <w:rPr>
          <w:sz w:val="24"/>
        </w:rPr>
        <w:t xml:space="preserve"> reminder alert set</w:t>
      </w:r>
      <w:r w:rsidR="00AC42C6">
        <w:rPr>
          <w:sz w:val="24"/>
        </w:rPr>
        <w:t xml:space="preserve"> </w:t>
      </w:r>
    </w:p>
    <w:p w14:paraId="20AE6B3B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5E5475D2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AC42C6">
        <w:rPr>
          <w:sz w:val="24"/>
        </w:rPr>
        <w:t>user notified of any upcoming occasions and/or events on current date</w:t>
      </w:r>
    </w:p>
    <w:p w14:paraId="6938ECC0" w14:textId="77777777" w:rsidR="00AC42C6" w:rsidRDefault="00AC42C6" w:rsidP="00AC42C6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4BA994" wp14:editId="59B5517B">
            <wp:extent cx="713231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6"/>
                    <a:stretch/>
                  </pic:blipFill>
                  <pic:spPr bwMode="auto">
                    <a:xfrm>
                      <a:off x="0" y="0"/>
                      <a:ext cx="7132320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7DF7E6E" w14:textId="77777777" w:rsidR="00B30568" w:rsidRDefault="00B30568" w:rsidP="00B30568">
      <w:pPr>
        <w:spacing w:line="276" w:lineRule="auto"/>
        <w:rPr>
          <w:b/>
          <w:sz w:val="28"/>
        </w:rPr>
      </w:pPr>
    </w:p>
    <w:p w14:paraId="64022564" w14:textId="174EFB11" w:rsidR="00AC42C6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</w:t>
      </w:r>
      <w:r w:rsidR="00743D45" w:rsidRPr="00850B83">
        <w:rPr>
          <w:b/>
          <w:sz w:val="28"/>
          <w:szCs w:val="28"/>
        </w:rPr>
        <w:t>andling</w:t>
      </w:r>
      <w:r w:rsidR="00081886" w:rsidRPr="00850B83">
        <w:rPr>
          <w:b/>
          <w:sz w:val="28"/>
          <w:szCs w:val="28"/>
        </w:rPr>
        <w:t xml:space="preserve"> </w:t>
      </w:r>
      <w:r w:rsidRPr="00850B83">
        <w:rPr>
          <w:b/>
          <w:sz w:val="28"/>
          <w:szCs w:val="28"/>
        </w:rPr>
        <w:t>Scenario 1:</w:t>
      </w:r>
    </w:p>
    <w:p w14:paraId="5FD36471" w14:textId="2188277A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submits entry with one or more empty fields </w:t>
      </w:r>
    </w:p>
    <w:p w14:paraId="4BC12CC6" w14:textId="1ACAE054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</w:p>
    <w:p w14:paraId="4CDF8D15" w14:textId="52585258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by an error message to complete all fields</w:t>
      </w:r>
    </w:p>
    <w:p w14:paraId="3548B748" w14:textId="52A95421" w:rsidR="005335F3" w:rsidRDefault="005335F3" w:rsidP="005335F3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B8F3DEF" wp14:editId="794E79F3">
            <wp:extent cx="5943600" cy="2146300"/>
            <wp:effectExtent l="0" t="0" r="0" b="12700"/>
            <wp:docPr id="7" name="Picture 2" descr="Macintosh HD:Users:jer89:Desktop:Screen Shot 2018-09-16 at 5.0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r89:Desktop:Screen Shot 2018-09-16 at 5.09.1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1EB1" w14:textId="77777777" w:rsidR="00850B83" w:rsidRDefault="00850B83" w:rsidP="005335F3">
      <w:pPr>
        <w:spacing w:line="276" w:lineRule="auto"/>
        <w:rPr>
          <w:b/>
          <w:sz w:val="28"/>
          <w:szCs w:val="28"/>
        </w:rPr>
      </w:pPr>
    </w:p>
    <w:p w14:paraId="572A45A7" w14:textId="7FC0EFB9" w:rsidR="005335F3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Error-Handling Scenario 2:</w:t>
      </w:r>
    </w:p>
    <w:p w14:paraId="0BBF0391" w14:textId="5CF025D1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searches for a person who is not stored in database </w:t>
      </w:r>
    </w:p>
    <w:p w14:paraId="39F89ABB" w14:textId="77777777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1154D599" w14:textId="67815C5B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with error message that person does not exist in database</w:t>
      </w:r>
    </w:p>
    <w:p w14:paraId="296918F3" w14:textId="32143E11" w:rsidR="005335F3" w:rsidRDefault="005335F3" w:rsidP="005335F3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C5C72D0" wp14:editId="46CFEF18">
            <wp:extent cx="5943600" cy="2374900"/>
            <wp:effectExtent l="0" t="0" r="0" b="12700"/>
            <wp:docPr id="8" name="Picture 3" descr="Macintosh HD:Users:jer89:Desktop:Screen Shot 2018-09-16 at 5.0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89:Desktop:Screen Shot 2018-09-16 at 5.09.0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24CB" w14:textId="77777777" w:rsidR="005335F3" w:rsidRDefault="005335F3" w:rsidP="005335F3">
      <w:pPr>
        <w:spacing w:line="276" w:lineRule="auto"/>
        <w:rPr>
          <w:b/>
          <w:sz w:val="32"/>
          <w:szCs w:val="32"/>
        </w:rPr>
      </w:pPr>
    </w:p>
    <w:p w14:paraId="0E0ED5D1" w14:textId="77777777" w:rsidR="005423E9" w:rsidRDefault="005423E9" w:rsidP="006D6D60">
      <w:pPr>
        <w:spacing w:line="276" w:lineRule="auto"/>
        <w:jc w:val="center"/>
        <w:rPr>
          <w:b/>
          <w:sz w:val="28"/>
          <w:szCs w:val="28"/>
        </w:rPr>
      </w:pPr>
      <w:bookmarkStart w:id="5" w:name="_Hlk524869857"/>
    </w:p>
    <w:p w14:paraId="6A2D72C3" w14:textId="77777777" w:rsidR="005423E9" w:rsidRDefault="005423E9" w:rsidP="006D6D60">
      <w:pPr>
        <w:spacing w:line="276" w:lineRule="auto"/>
        <w:jc w:val="center"/>
        <w:rPr>
          <w:b/>
          <w:sz w:val="28"/>
          <w:szCs w:val="28"/>
        </w:rPr>
      </w:pPr>
    </w:p>
    <w:p w14:paraId="50C02E46" w14:textId="77777777" w:rsidR="006D6D60" w:rsidRDefault="006D6D60" w:rsidP="006D6D6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Pseudocode:</w:t>
      </w:r>
    </w:p>
    <w:p w14:paraId="77BC191B" w14:textId="77777777" w:rsidR="006D6D60" w:rsidRPr="006D6D60" w:rsidRDefault="006D6D60" w:rsidP="006D6D60">
      <w:pPr>
        <w:spacing w:line="276" w:lineRule="auto"/>
        <w:jc w:val="center"/>
        <w:rPr>
          <w:sz w:val="24"/>
          <w:szCs w:val="24"/>
        </w:rPr>
      </w:pPr>
      <w:r w:rsidRPr="006D6D60">
        <w:rPr>
          <w:sz w:val="24"/>
          <w:szCs w:val="24"/>
        </w:rPr>
        <w:t>Variable, method, class names, and wish list size subject to change.</w:t>
      </w:r>
    </w:p>
    <w:p w14:paraId="061C0D4F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Java:</w:t>
      </w:r>
    </w:p>
    <w:p w14:paraId="7D3743C5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GUI DETIALS NOT INCLUDED. </w:t>
      </w:r>
    </w:p>
    <w:p w14:paraId="4C2FE5FC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Main Class: (User Interface Subsystem)</w:t>
      </w:r>
    </w:p>
    <w:p w14:paraId="6496D37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Class ForgetMeNot</w:t>
      </w:r>
    </w:p>
    <w:p w14:paraId="093BF4D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GUI</w:t>
      </w:r>
    </w:p>
    <w:p w14:paraId="5C2CD02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name</w:t>
      </w:r>
    </w:p>
    <w:p w14:paraId="3E3AE953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occasion</w:t>
      </w:r>
    </w:p>
    <w:p w14:paraId="7515D79C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Date eventDate = new Date(int year, int month, int date);</w:t>
      </w:r>
    </w:p>
    <w:p w14:paraId="61FD804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Date reminderDate = new Date(int year, int month, int date);</w:t>
      </w:r>
    </w:p>
    <w:p w14:paraId="552FAA91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String[4] wishlist</w:t>
      </w:r>
    </w:p>
    <w:p w14:paraId="20AF570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Main method</w:t>
      </w:r>
    </w:p>
    <w:p w14:paraId="01AAF6B9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SQL Processes: (Handles input from User interface, Alert, and Search Subsystems)</w:t>
      </w:r>
    </w:p>
    <w:p w14:paraId="16C7D3C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Class ForgetNotProcess</w:t>
      </w:r>
    </w:p>
    <w:p w14:paraId="0B133D9B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convert input variables into an SQL statement as a string and pass to SQL database (User Interface to Database Subsystems)</w:t>
      </w:r>
    </w:p>
    <w:p w14:paraId="7C2F070C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pass SQL statements to SQL database to handle search (Search Subsystem)</w:t>
      </w:r>
    </w:p>
    <w:p w14:paraId="332E49DA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receive date alerts from SQL and pass alerts to User Interface (Alert Subsystem)</w:t>
      </w:r>
    </w:p>
    <w:p w14:paraId="11D3F8A7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SQL: (Database and Date Check Subsystems)</w:t>
      </w:r>
    </w:p>
    <w:p w14:paraId="0BF6EAF3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ab/>
        <w:t>Table Creation:</w:t>
      </w:r>
    </w:p>
    <w:p w14:paraId="1AA01C4F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CREATE TABLE FORGETNOT (</w:t>
      </w:r>
    </w:p>
    <w:p w14:paraId="0B6AC6BD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date_ID int NOT NULL AUTO_INCREMENT,</w:t>
      </w:r>
    </w:p>
    <w:p w14:paraId="1A56F171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name VARCHAR2(30) NOT NULL,</w:t>
      </w:r>
    </w:p>
    <w:p w14:paraId="1479390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occasion VARCHAR2(30) NOT NULL,</w:t>
      </w:r>
    </w:p>
    <w:p w14:paraId="098E2F4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event_date DATE NOT NULL,</w:t>
      </w:r>
      <w:r w:rsidRPr="006D6D60">
        <w:rPr>
          <w:sz w:val="24"/>
          <w:szCs w:val="24"/>
        </w:rPr>
        <w:tab/>
      </w:r>
    </w:p>
    <w:p w14:paraId="2EB910F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reminder_date DATE NOT NULL,</w:t>
      </w:r>
    </w:p>
    <w:p w14:paraId="0CCD6AFE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item1 VARCHAR2(20),</w:t>
      </w:r>
    </w:p>
    <w:p w14:paraId="3F8E44C7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item2 VARCHAR2(20),</w:t>
      </w:r>
    </w:p>
    <w:p w14:paraId="4FF14A1A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item3 VARCHAR2(20),</w:t>
      </w:r>
    </w:p>
    <w:p w14:paraId="76B4B00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item4 VARCHAR2(20),</w:t>
      </w:r>
    </w:p>
    <w:p w14:paraId="0CD285B8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CONSTRAINT forgetnot_pk PRIMARY KEY (date_ID)</w:t>
      </w:r>
    </w:p>
    <w:p w14:paraId="036090B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);</w:t>
      </w:r>
    </w:p>
    <w:p w14:paraId="2A9D01D8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Upon receiving input from Java:</w:t>
      </w:r>
    </w:p>
    <w:p w14:paraId="645C7FE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INSERT INTO FORGETNOT (name, occasion, event_date, reminder_date, item1, item2, item3, item4)</w:t>
      </w:r>
    </w:p>
    <w:p w14:paraId="4BA2AE5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VALUES (‘name’, ‘occasion’, </w:t>
      </w:r>
    </w:p>
    <w:p w14:paraId="3B07CE2C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 xml:space="preserve">TO_DATE(‘event_date’, ‘MM/DD/YYYY’), TO_DATE(‘reminder_date’,’MM/DD/YYYY’), </w:t>
      </w:r>
    </w:p>
    <w:p w14:paraId="357D4427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‘item1’, ‘item2’, ‘item3’, ‘item4’);</w:t>
      </w:r>
    </w:p>
    <w:p w14:paraId="21AC61AA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Java Date query:</w:t>
      </w:r>
    </w:p>
    <w:p w14:paraId="6D2B73E6" w14:textId="77777777" w:rsidR="006D6D60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Days Left:</w:t>
      </w:r>
    </w:p>
    <w:p w14:paraId="370A20C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SELECT reminder_date FROM FORGETNOT f WHERE f.occasion=x.occasion;</w:t>
      </w:r>
    </w:p>
    <w:p w14:paraId="1A989DF5" w14:textId="77777777" w:rsidR="006D6D60" w:rsidRPr="003C62D7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Alert/Search Retrieval:</w:t>
      </w:r>
    </w:p>
    <w:p w14:paraId="6BF078C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SELECT * FROM FORGETNOT WHERE DATEDIFF(day, reminder_date,</w:t>
      </w:r>
    </w:p>
    <w:p w14:paraId="41614897" w14:textId="03571E2D" w:rsidR="00743D45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GETDATE()) = 0;</w:t>
      </w:r>
      <w:bookmarkEnd w:id="5"/>
    </w:p>
    <w:p w14:paraId="3427D94E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7C85787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5BD2E036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6194176" w14:textId="2108D3C5" w:rsidR="00986FD7" w:rsidRDefault="00986FD7" w:rsidP="00986F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Unresolved Risks and Risk Mitigation:</w:t>
      </w:r>
    </w:p>
    <w:p w14:paraId="6AB0E86F" w14:textId="391E4A87" w:rsidR="00986FD7" w:rsidRDefault="00986FD7" w:rsidP="00986FD7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Risk #1:  </w:t>
      </w:r>
      <w:r>
        <w:rPr>
          <w:sz w:val="24"/>
          <w:szCs w:val="24"/>
        </w:rPr>
        <w:t>Unauthorized user on local machine</w:t>
      </w:r>
    </w:p>
    <w:p w14:paraId="4E1FE844" w14:textId="42758E42" w:rsidR="00986FD7" w:rsidRDefault="00986FD7" w:rsidP="00986F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B1520">
        <w:rPr>
          <w:b/>
          <w:sz w:val="24"/>
          <w:szCs w:val="24"/>
        </w:rPr>
        <w:t xml:space="preserve">Possible </w:t>
      </w:r>
      <w:r>
        <w:rPr>
          <w:b/>
          <w:sz w:val="24"/>
          <w:szCs w:val="24"/>
        </w:rPr>
        <w:t>Mitigation</w:t>
      </w:r>
      <w:r w:rsidR="007B1520">
        <w:rPr>
          <w:b/>
          <w:sz w:val="24"/>
          <w:szCs w:val="24"/>
        </w:rPr>
        <w:t xml:space="preserve"> #1</w:t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 xml:space="preserve"> Create a logon for access to Forget Me Not</w:t>
      </w:r>
    </w:p>
    <w:p w14:paraId="32DF4FEC" w14:textId="338F033A" w:rsidR="007B1520" w:rsidRPr="007B1520" w:rsidRDefault="007B1520" w:rsidP="00986F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Possible Mitigation #2: </w:t>
      </w:r>
      <w:r>
        <w:rPr>
          <w:sz w:val="24"/>
          <w:szCs w:val="24"/>
        </w:rPr>
        <w:t xml:space="preserve">  Serialize the program so that only proper serials will work</w:t>
      </w:r>
    </w:p>
    <w:p w14:paraId="60118AF1" w14:textId="77777777" w:rsidR="00986FD7" w:rsidRDefault="00986FD7" w:rsidP="00986FD7">
      <w:pPr>
        <w:spacing w:line="276" w:lineRule="auto"/>
        <w:jc w:val="center"/>
        <w:rPr>
          <w:b/>
          <w:sz w:val="32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DC669" w14:textId="77777777" w:rsidR="00AA3F8A" w:rsidRDefault="00AA3F8A" w:rsidP="00F6491A">
      <w:pPr>
        <w:spacing w:after="0" w:line="240" w:lineRule="auto"/>
      </w:pPr>
      <w:r>
        <w:separator/>
      </w:r>
    </w:p>
  </w:endnote>
  <w:endnote w:type="continuationSeparator" w:id="0">
    <w:p w14:paraId="69815193" w14:textId="77777777" w:rsidR="00AA3F8A" w:rsidRDefault="00AA3F8A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88857" w14:textId="77777777" w:rsidR="00AA3F8A" w:rsidRDefault="00AA3F8A" w:rsidP="00F6491A">
      <w:pPr>
        <w:spacing w:after="0" w:line="240" w:lineRule="auto"/>
      </w:pPr>
      <w:r>
        <w:separator/>
      </w:r>
    </w:p>
  </w:footnote>
  <w:footnote w:type="continuationSeparator" w:id="0">
    <w:p w14:paraId="0DE2F97D" w14:textId="77777777" w:rsidR="00AA3F8A" w:rsidRDefault="00AA3F8A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B0"/>
    <w:rsid w:val="00020D39"/>
    <w:rsid w:val="00056552"/>
    <w:rsid w:val="00071CB7"/>
    <w:rsid w:val="00081886"/>
    <w:rsid w:val="00094932"/>
    <w:rsid w:val="001A0656"/>
    <w:rsid w:val="001C7A23"/>
    <w:rsid w:val="001D606C"/>
    <w:rsid w:val="002C4F62"/>
    <w:rsid w:val="003066C2"/>
    <w:rsid w:val="00375963"/>
    <w:rsid w:val="003E4221"/>
    <w:rsid w:val="004C1461"/>
    <w:rsid w:val="004D1373"/>
    <w:rsid w:val="0051414A"/>
    <w:rsid w:val="005335F3"/>
    <w:rsid w:val="005423E9"/>
    <w:rsid w:val="00547BB0"/>
    <w:rsid w:val="00574296"/>
    <w:rsid w:val="005B2A1D"/>
    <w:rsid w:val="005C4652"/>
    <w:rsid w:val="006240D8"/>
    <w:rsid w:val="00640DD8"/>
    <w:rsid w:val="00692B73"/>
    <w:rsid w:val="006D6D60"/>
    <w:rsid w:val="00743D45"/>
    <w:rsid w:val="007B1520"/>
    <w:rsid w:val="00850B83"/>
    <w:rsid w:val="008C6827"/>
    <w:rsid w:val="00925712"/>
    <w:rsid w:val="00986FD7"/>
    <w:rsid w:val="009F397A"/>
    <w:rsid w:val="00A67F0E"/>
    <w:rsid w:val="00AA3F8A"/>
    <w:rsid w:val="00AC42C6"/>
    <w:rsid w:val="00AE5DD7"/>
    <w:rsid w:val="00B30568"/>
    <w:rsid w:val="00B52CD4"/>
    <w:rsid w:val="00BB1A94"/>
    <w:rsid w:val="00C46AE0"/>
    <w:rsid w:val="00C905AE"/>
    <w:rsid w:val="00CB6140"/>
    <w:rsid w:val="00CF3D2F"/>
    <w:rsid w:val="00D22716"/>
    <w:rsid w:val="00D32BBB"/>
    <w:rsid w:val="00DD53DE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docId w15:val="{65291339-F02D-49C5-BEF2-D9A388F0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CE9671E.dotm</Template>
  <TotalTime>1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H. Robinson</cp:lastModifiedBy>
  <cp:revision>2</cp:revision>
  <dcterms:created xsi:type="dcterms:W3CDTF">2018-10-11T19:09:00Z</dcterms:created>
  <dcterms:modified xsi:type="dcterms:W3CDTF">2018-10-11T19:09:00Z</dcterms:modified>
</cp:coreProperties>
</file>
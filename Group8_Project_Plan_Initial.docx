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27" w:rsidRPr="0073495F" w:rsidRDefault="00F5649F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074B" w:rsidRPr="0073495F" w:rsidRDefault="009B074B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074B" w:rsidRPr="0073495F" w:rsidRDefault="009B074B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074B" w:rsidRPr="0073495F" w:rsidRDefault="009B074B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074B" w:rsidRPr="0073495F" w:rsidRDefault="009B074B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074B" w:rsidRPr="0073495F" w:rsidRDefault="009B074B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074B" w:rsidRPr="0073495F" w:rsidRDefault="009B074B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074B" w:rsidRPr="0073495F" w:rsidRDefault="009B074B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074B" w:rsidRPr="0073495F" w:rsidRDefault="009B4D24" w:rsidP="009B07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495F">
        <w:rPr>
          <w:rFonts w:ascii="Times New Roman" w:hAnsi="Times New Roman" w:cs="Times New Roman"/>
          <w:b/>
          <w:sz w:val="36"/>
          <w:szCs w:val="36"/>
        </w:rPr>
        <w:t>Project Plan</w:t>
      </w:r>
    </w:p>
    <w:p w:rsidR="009B074B" w:rsidRPr="0073495F" w:rsidRDefault="009B074B" w:rsidP="009B07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495F">
        <w:rPr>
          <w:rFonts w:ascii="Times New Roman" w:hAnsi="Times New Roman" w:cs="Times New Roman"/>
          <w:b/>
          <w:sz w:val="36"/>
          <w:szCs w:val="36"/>
        </w:rPr>
        <w:t>CMSC 495 6380 Current Trends and Projects in Computer Science</w:t>
      </w:r>
    </w:p>
    <w:p w:rsidR="009B074B" w:rsidRPr="0073495F" w:rsidRDefault="00CE3E79" w:rsidP="009B07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495F">
        <w:rPr>
          <w:rFonts w:ascii="Times New Roman" w:hAnsi="Times New Roman" w:cs="Times New Roman"/>
          <w:b/>
          <w:sz w:val="36"/>
          <w:szCs w:val="36"/>
        </w:rPr>
        <w:t>Group 8:</w:t>
      </w:r>
    </w:p>
    <w:p w:rsidR="00CE3E79" w:rsidRPr="0073495F" w:rsidRDefault="00CE3E79" w:rsidP="009B07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495F">
        <w:rPr>
          <w:rFonts w:ascii="Times New Roman" w:hAnsi="Times New Roman" w:cs="Times New Roman"/>
          <w:b/>
          <w:sz w:val="36"/>
          <w:szCs w:val="36"/>
        </w:rPr>
        <w:t>Robert Hunter Robinson</w:t>
      </w:r>
    </w:p>
    <w:p w:rsidR="00CE3E79" w:rsidRPr="0073495F" w:rsidRDefault="00CE3E79" w:rsidP="009B07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495F">
        <w:rPr>
          <w:rFonts w:ascii="Times New Roman" w:hAnsi="Times New Roman" w:cs="Times New Roman"/>
          <w:b/>
          <w:sz w:val="36"/>
          <w:szCs w:val="36"/>
        </w:rPr>
        <w:t>Jered Russell</w:t>
      </w:r>
    </w:p>
    <w:p w:rsidR="00CE3E79" w:rsidRPr="0073495F" w:rsidRDefault="00CE3E79" w:rsidP="009B07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495F">
        <w:rPr>
          <w:rFonts w:ascii="Times New Roman" w:hAnsi="Times New Roman" w:cs="Times New Roman"/>
          <w:b/>
          <w:sz w:val="36"/>
          <w:szCs w:val="36"/>
        </w:rPr>
        <w:t>Keith Tulloch</w:t>
      </w:r>
    </w:p>
    <w:p w:rsidR="00CE3E79" w:rsidRPr="0073495F" w:rsidRDefault="00CE3E79" w:rsidP="009B07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495F">
        <w:rPr>
          <w:rFonts w:ascii="Times New Roman" w:hAnsi="Times New Roman" w:cs="Times New Roman"/>
          <w:b/>
          <w:sz w:val="36"/>
          <w:szCs w:val="36"/>
        </w:rPr>
        <w:t>Program Name: TBD</w:t>
      </w:r>
    </w:p>
    <w:p w:rsidR="00CE3E79" w:rsidRPr="0073495F" w:rsidRDefault="00CE3E79" w:rsidP="009B07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495F">
        <w:rPr>
          <w:rFonts w:ascii="Times New Roman" w:hAnsi="Times New Roman" w:cs="Times New Roman"/>
          <w:b/>
          <w:sz w:val="36"/>
          <w:szCs w:val="36"/>
        </w:rPr>
        <w:t xml:space="preserve">Date of Revision: </w:t>
      </w:r>
      <w:r w:rsidRPr="0073495F">
        <w:rPr>
          <w:rFonts w:ascii="Times New Roman" w:hAnsi="Times New Roman" w:cs="Times New Roman"/>
          <w:b/>
          <w:sz w:val="36"/>
          <w:szCs w:val="36"/>
        </w:rPr>
        <w:fldChar w:fldCharType="begin"/>
      </w:r>
      <w:r w:rsidRPr="0073495F">
        <w:rPr>
          <w:rFonts w:ascii="Times New Roman" w:hAnsi="Times New Roman" w:cs="Times New Roman"/>
          <w:b/>
          <w:sz w:val="36"/>
          <w:szCs w:val="36"/>
        </w:rPr>
        <w:instrText xml:space="preserve"> DATE \@ "M/d/yyyy" </w:instrText>
      </w:r>
      <w:r w:rsidRPr="0073495F">
        <w:rPr>
          <w:rFonts w:ascii="Times New Roman" w:hAnsi="Times New Roman" w:cs="Times New Roman"/>
          <w:b/>
          <w:sz w:val="36"/>
          <w:szCs w:val="36"/>
        </w:rPr>
        <w:fldChar w:fldCharType="separate"/>
      </w:r>
      <w:r w:rsidRPr="0073495F">
        <w:rPr>
          <w:rFonts w:ascii="Times New Roman" w:hAnsi="Times New Roman" w:cs="Times New Roman"/>
          <w:b/>
          <w:noProof/>
          <w:sz w:val="36"/>
          <w:szCs w:val="36"/>
        </w:rPr>
        <w:t>8/31/2018</w:t>
      </w:r>
      <w:r w:rsidRPr="0073495F">
        <w:rPr>
          <w:rFonts w:ascii="Times New Roman" w:hAnsi="Times New Roman" w:cs="Times New Roman"/>
          <w:b/>
          <w:sz w:val="36"/>
          <w:szCs w:val="36"/>
        </w:rPr>
        <w:fldChar w:fldCharType="end"/>
      </w:r>
    </w:p>
    <w:p w:rsidR="00CE3E79" w:rsidRPr="0073495F" w:rsidRDefault="00244AE5" w:rsidP="009B07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495F">
        <w:rPr>
          <w:rFonts w:ascii="Times New Roman" w:hAnsi="Times New Roman" w:cs="Times New Roman"/>
          <w:b/>
          <w:sz w:val="36"/>
          <w:szCs w:val="36"/>
        </w:rPr>
        <w:t>Revision Number: 0</w:t>
      </w:r>
    </w:p>
    <w:p w:rsidR="009B4D24" w:rsidRPr="0073495F" w:rsidRDefault="009B4D24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4D24" w:rsidRPr="0073495F" w:rsidRDefault="009B4D24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4D24" w:rsidRPr="0073495F" w:rsidRDefault="009B4D24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4D24" w:rsidRPr="0073495F" w:rsidRDefault="009B4D24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4D24" w:rsidRPr="0073495F" w:rsidRDefault="009B4D24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4D24" w:rsidRPr="0073495F" w:rsidRDefault="009B4D24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4D24" w:rsidRPr="0073495F" w:rsidRDefault="009B4D24" w:rsidP="009B07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4D24" w:rsidRPr="0073495F" w:rsidRDefault="009B4D24" w:rsidP="009B4D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495F">
        <w:rPr>
          <w:rFonts w:ascii="Times New Roman" w:hAnsi="Times New Roman" w:cs="Times New Roman"/>
          <w:b/>
          <w:sz w:val="24"/>
          <w:szCs w:val="24"/>
        </w:rPr>
        <w:lastRenderedPageBreak/>
        <w:t>Project Plan</w:t>
      </w:r>
    </w:p>
    <w:p w:rsidR="009B4D24" w:rsidRPr="0073495F" w:rsidRDefault="009B4D24" w:rsidP="009B4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3495F">
        <w:rPr>
          <w:rFonts w:ascii="Times New Roman" w:hAnsi="Times New Roman" w:cs="Times New Roman"/>
          <w:b/>
          <w:sz w:val="24"/>
          <w:szCs w:val="24"/>
        </w:rPr>
        <w:t>Requirement Specifications</w:t>
      </w:r>
    </w:p>
    <w:p w:rsidR="002343EF" w:rsidRPr="0073495F" w:rsidRDefault="002343EF" w:rsidP="002343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43EF" w:rsidRPr="0073495F" w:rsidRDefault="002343EF" w:rsidP="002343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495F">
        <w:rPr>
          <w:rFonts w:ascii="Times New Roman" w:hAnsi="Times New Roman" w:cs="Times New Roman"/>
          <w:sz w:val="24"/>
          <w:szCs w:val="24"/>
        </w:rPr>
        <w:t xml:space="preserve">An application that keeps track of a loved </w:t>
      </w:r>
      <w:r w:rsidR="0073495F" w:rsidRPr="0073495F">
        <w:rPr>
          <w:rFonts w:ascii="Times New Roman" w:hAnsi="Times New Roman" w:cs="Times New Roman"/>
          <w:sz w:val="24"/>
          <w:szCs w:val="24"/>
        </w:rPr>
        <w:t>one’s</w:t>
      </w:r>
      <w:r w:rsidRPr="0073495F">
        <w:rPr>
          <w:rFonts w:ascii="Times New Roman" w:hAnsi="Times New Roman" w:cs="Times New Roman"/>
          <w:sz w:val="24"/>
          <w:szCs w:val="24"/>
        </w:rPr>
        <w:t xml:space="preserve"> special dates (e.g. anniversaries, birthdays, etc.) and their wish lists.  This will include a reminder (e.g. an e-mail, or a popped-up message) to alert than an event is approaching.</w:t>
      </w:r>
    </w:p>
    <w:p w:rsidR="002343EF" w:rsidRPr="0073495F" w:rsidRDefault="002343EF" w:rsidP="002343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4D24" w:rsidRPr="0073495F" w:rsidRDefault="009B4D24" w:rsidP="009B4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3495F">
        <w:rPr>
          <w:rFonts w:ascii="Times New Roman" w:hAnsi="Times New Roman" w:cs="Times New Roman"/>
          <w:b/>
          <w:sz w:val="24"/>
          <w:szCs w:val="24"/>
        </w:rPr>
        <w:t>System Specification</w:t>
      </w:r>
    </w:p>
    <w:p w:rsidR="002343EF" w:rsidRPr="0073495F" w:rsidRDefault="002343EF" w:rsidP="002343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43EF" w:rsidRPr="0073495F" w:rsidRDefault="002343EF" w:rsidP="002343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95F">
        <w:rPr>
          <w:rFonts w:ascii="Times New Roman" w:hAnsi="Times New Roman" w:cs="Times New Roman"/>
          <w:sz w:val="24"/>
          <w:szCs w:val="24"/>
        </w:rPr>
        <w:t xml:space="preserve">Development platform: </w:t>
      </w:r>
      <w:r w:rsidR="0073495F">
        <w:rPr>
          <w:rFonts w:ascii="Times New Roman" w:hAnsi="Times New Roman" w:cs="Times New Roman"/>
          <w:sz w:val="24"/>
          <w:szCs w:val="24"/>
        </w:rPr>
        <w:t>TBD</w:t>
      </w:r>
    </w:p>
    <w:p w:rsidR="002343EF" w:rsidRPr="0073495F" w:rsidRDefault="002343EF" w:rsidP="002343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95F">
        <w:rPr>
          <w:rFonts w:ascii="Times New Roman" w:hAnsi="Times New Roman" w:cs="Times New Roman"/>
          <w:sz w:val="24"/>
          <w:szCs w:val="24"/>
        </w:rPr>
        <w:t xml:space="preserve">Operating platform: </w:t>
      </w:r>
      <w:r w:rsidR="0073495F">
        <w:rPr>
          <w:rFonts w:ascii="Times New Roman" w:hAnsi="Times New Roman" w:cs="Times New Roman"/>
          <w:sz w:val="24"/>
          <w:szCs w:val="24"/>
        </w:rPr>
        <w:t>Microsoft Windows</w:t>
      </w:r>
    </w:p>
    <w:p w:rsidR="002343EF" w:rsidRPr="0073495F" w:rsidRDefault="002343EF" w:rsidP="002343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4D24" w:rsidRPr="0073495F" w:rsidRDefault="00525AD3" w:rsidP="009B4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3495F">
        <w:rPr>
          <w:rFonts w:ascii="Times New Roman" w:hAnsi="Times New Roman" w:cs="Times New Roman"/>
          <w:b/>
          <w:sz w:val="24"/>
          <w:szCs w:val="24"/>
        </w:rPr>
        <w:t>Software Management</w:t>
      </w:r>
    </w:p>
    <w:p w:rsidR="002343EF" w:rsidRPr="0073495F" w:rsidRDefault="002343EF" w:rsidP="002343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43EF" w:rsidRPr="0073495F" w:rsidRDefault="002343EF" w:rsidP="002343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495F">
        <w:rPr>
          <w:rFonts w:ascii="Times New Roman" w:hAnsi="Times New Roman" w:cs="Times New Roman"/>
          <w:sz w:val="24"/>
          <w:szCs w:val="24"/>
        </w:rPr>
        <w:t xml:space="preserve">Verizon control of this software will be managed by </w:t>
      </w:r>
      <w:proofErr w:type="spellStart"/>
      <w:r w:rsidRPr="0073495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3495F">
        <w:rPr>
          <w:rFonts w:ascii="Times New Roman" w:hAnsi="Times New Roman" w:cs="Times New Roman"/>
          <w:sz w:val="24"/>
          <w:szCs w:val="24"/>
        </w:rPr>
        <w:t xml:space="preserve"> at [link pending].</w:t>
      </w:r>
    </w:p>
    <w:p w:rsidR="002343EF" w:rsidRPr="0073495F" w:rsidRDefault="002343EF" w:rsidP="002343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5AD3" w:rsidRPr="0073495F" w:rsidRDefault="00525AD3" w:rsidP="009B4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3495F">
        <w:rPr>
          <w:rFonts w:ascii="Times New Roman" w:hAnsi="Times New Roman" w:cs="Times New Roman"/>
          <w:b/>
          <w:sz w:val="24"/>
          <w:szCs w:val="24"/>
        </w:rPr>
        <w:t>Project Schedule</w:t>
      </w:r>
    </w:p>
    <w:p w:rsidR="002343EF" w:rsidRPr="0073495F" w:rsidRDefault="002343EF" w:rsidP="002343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0"/>
        <w:gridCol w:w="1482"/>
        <w:gridCol w:w="1316"/>
        <w:gridCol w:w="1314"/>
        <w:gridCol w:w="1528"/>
      </w:tblGrid>
      <w:tr w:rsidR="002343EF" w:rsidRPr="0073495F" w:rsidTr="002343EF">
        <w:tc>
          <w:tcPr>
            <w:tcW w:w="2914" w:type="dxa"/>
          </w:tcPr>
          <w:p w:rsidR="002343EF" w:rsidRPr="0073495F" w:rsidRDefault="002343EF" w:rsidP="007349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496" w:type="dxa"/>
          </w:tcPr>
          <w:p w:rsidR="002343EF" w:rsidRPr="0073495F" w:rsidRDefault="002343EF" w:rsidP="007349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b/>
                <w:sz w:val="24"/>
                <w:szCs w:val="24"/>
              </w:rPr>
              <w:t>Duration (days)</w:t>
            </w:r>
          </w:p>
        </w:tc>
        <w:tc>
          <w:tcPr>
            <w:tcW w:w="1341" w:type="dxa"/>
          </w:tcPr>
          <w:p w:rsidR="002343EF" w:rsidRPr="0073495F" w:rsidRDefault="002343EF" w:rsidP="007349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338" w:type="dxa"/>
          </w:tcPr>
          <w:p w:rsidR="002343EF" w:rsidRPr="0073495F" w:rsidRDefault="002343EF" w:rsidP="007349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1541" w:type="dxa"/>
          </w:tcPr>
          <w:p w:rsidR="002343EF" w:rsidRPr="0073495F" w:rsidRDefault="002343EF" w:rsidP="007349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b/>
                <w:sz w:val="24"/>
                <w:szCs w:val="24"/>
              </w:rPr>
              <w:t>Personnel</w:t>
            </w:r>
          </w:p>
        </w:tc>
      </w:tr>
      <w:tr w:rsidR="002343EF" w:rsidRPr="0073495F" w:rsidTr="002343EF">
        <w:tc>
          <w:tcPr>
            <w:tcW w:w="2914" w:type="dxa"/>
          </w:tcPr>
          <w:p w:rsidR="002343EF" w:rsidRPr="0073495F" w:rsidRDefault="002343EF" w:rsidP="002343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Project Requirements and Plan</w:t>
            </w:r>
          </w:p>
          <w:p w:rsidR="002343EF" w:rsidRPr="0073495F" w:rsidRDefault="002343EF" w:rsidP="002343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  <w:p w:rsidR="002343EF" w:rsidRPr="0073495F" w:rsidRDefault="002343EF" w:rsidP="002343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:rsidR="002343EF" w:rsidRPr="0073495F" w:rsidRDefault="002343EF" w:rsidP="002343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Self Review</w:t>
            </w:r>
            <w:proofErr w:type="spellEnd"/>
          </w:p>
          <w:p w:rsidR="002343EF" w:rsidRPr="0073495F" w:rsidRDefault="002343EF" w:rsidP="002343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Revisions</w:t>
            </w:r>
          </w:p>
        </w:tc>
        <w:tc>
          <w:tcPr>
            <w:tcW w:w="1496" w:type="dxa"/>
          </w:tcPr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343E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95F" w:rsidRPr="0073495F" w:rsidRDefault="0073495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1" w:type="dxa"/>
          </w:tcPr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8/27</w:t>
            </w:r>
          </w:p>
          <w:p w:rsidR="002343E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95F" w:rsidRPr="0073495F" w:rsidRDefault="0073495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8/27</w:t>
            </w: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8/27</w:t>
            </w: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8/31</w:t>
            </w:r>
          </w:p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9/2</w:t>
            </w:r>
          </w:p>
        </w:tc>
        <w:tc>
          <w:tcPr>
            <w:tcW w:w="1338" w:type="dxa"/>
          </w:tcPr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9/2</w:t>
            </w:r>
          </w:p>
          <w:p w:rsidR="002343E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95F" w:rsidRPr="0073495F" w:rsidRDefault="0073495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8/31</w:t>
            </w: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8/31</w:t>
            </w:r>
          </w:p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9/1</w:t>
            </w: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9/2</w:t>
            </w:r>
          </w:p>
        </w:tc>
        <w:tc>
          <w:tcPr>
            <w:tcW w:w="1541" w:type="dxa"/>
          </w:tcPr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3E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95F" w:rsidRPr="0073495F" w:rsidRDefault="0073495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Hunter</w:t>
            </w: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Jered</w:t>
            </w: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Keith, Jered</w:t>
            </w:r>
          </w:p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Hunter</w:t>
            </w:r>
          </w:p>
        </w:tc>
      </w:tr>
      <w:tr w:rsidR="002343EF" w:rsidRPr="0073495F" w:rsidTr="002343EF">
        <w:tc>
          <w:tcPr>
            <w:tcW w:w="2914" w:type="dxa"/>
          </w:tcPr>
          <w:p w:rsidR="002343EF" w:rsidRPr="0073495F" w:rsidRDefault="002343EF" w:rsidP="002343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Project Analysis</w:t>
            </w:r>
          </w:p>
          <w:p w:rsidR="002343EF" w:rsidRPr="0073495F" w:rsidRDefault="002343EF" w:rsidP="002343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  <w:p w:rsidR="002343EF" w:rsidRPr="0073495F" w:rsidRDefault="002343EF" w:rsidP="002343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Self Review</w:t>
            </w:r>
            <w:proofErr w:type="spellEnd"/>
          </w:p>
          <w:p w:rsidR="002343EF" w:rsidRPr="0073495F" w:rsidRDefault="002343EF" w:rsidP="002343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Revisions</w:t>
            </w:r>
          </w:p>
        </w:tc>
        <w:tc>
          <w:tcPr>
            <w:tcW w:w="1496" w:type="dxa"/>
          </w:tcPr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C5411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C5411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C5411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1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9/3</w:t>
            </w:r>
          </w:p>
          <w:p w:rsidR="004C5411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9/3</w:t>
            </w:r>
          </w:p>
          <w:p w:rsidR="004C5411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9/8</w:t>
            </w:r>
          </w:p>
          <w:p w:rsidR="004C5411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9/9</w:t>
            </w:r>
          </w:p>
        </w:tc>
        <w:tc>
          <w:tcPr>
            <w:tcW w:w="1338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9/9</w:t>
            </w:r>
          </w:p>
          <w:p w:rsidR="004C5411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9/7</w:t>
            </w:r>
          </w:p>
          <w:p w:rsidR="004C5411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9/8</w:t>
            </w:r>
          </w:p>
          <w:p w:rsidR="004C5411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9/9</w:t>
            </w:r>
          </w:p>
        </w:tc>
        <w:tc>
          <w:tcPr>
            <w:tcW w:w="1541" w:type="dxa"/>
          </w:tcPr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5411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  <w:p w:rsidR="004C5411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  <w:p w:rsidR="004C5411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2343EF" w:rsidRPr="0073495F" w:rsidTr="002343EF">
        <w:tc>
          <w:tcPr>
            <w:tcW w:w="2914" w:type="dxa"/>
          </w:tcPr>
          <w:p w:rsidR="002343EF" w:rsidRPr="0073495F" w:rsidRDefault="002343EF" w:rsidP="002343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Project Design</w:t>
            </w:r>
          </w:p>
        </w:tc>
        <w:tc>
          <w:tcPr>
            <w:tcW w:w="1496" w:type="dxa"/>
          </w:tcPr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41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1338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9/16</w:t>
            </w:r>
          </w:p>
        </w:tc>
        <w:tc>
          <w:tcPr>
            <w:tcW w:w="1541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2343EF" w:rsidRPr="0073495F" w:rsidTr="002343EF">
        <w:tc>
          <w:tcPr>
            <w:tcW w:w="2914" w:type="dxa"/>
          </w:tcPr>
          <w:p w:rsidR="002343EF" w:rsidRPr="0073495F" w:rsidRDefault="002343EF" w:rsidP="002343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Project test plan and ICD</w:t>
            </w:r>
          </w:p>
        </w:tc>
        <w:tc>
          <w:tcPr>
            <w:tcW w:w="1496" w:type="dxa"/>
          </w:tcPr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41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9/17</w:t>
            </w:r>
          </w:p>
        </w:tc>
        <w:tc>
          <w:tcPr>
            <w:tcW w:w="1338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9/23</w:t>
            </w:r>
          </w:p>
        </w:tc>
        <w:tc>
          <w:tcPr>
            <w:tcW w:w="1541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2343EF" w:rsidRPr="0073495F" w:rsidTr="002343EF">
        <w:tc>
          <w:tcPr>
            <w:tcW w:w="2914" w:type="dxa"/>
          </w:tcPr>
          <w:p w:rsidR="002343EF" w:rsidRPr="0073495F" w:rsidRDefault="002343EF" w:rsidP="002343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Implementation and Testing</w:t>
            </w:r>
          </w:p>
        </w:tc>
        <w:tc>
          <w:tcPr>
            <w:tcW w:w="1496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41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9/24</w:t>
            </w:r>
          </w:p>
        </w:tc>
        <w:tc>
          <w:tcPr>
            <w:tcW w:w="1338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10/7</w:t>
            </w:r>
          </w:p>
        </w:tc>
        <w:tc>
          <w:tcPr>
            <w:tcW w:w="1541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2343EF" w:rsidRPr="0073495F" w:rsidTr="002343EF">
        <w:tc>
          <w:tcPr>
            <w:tcW w:w="2914" w:type="dxa"/>
          </w:tcPr>
          <w:p w:rsidR="002343EF" w:rsidRPr="0073495F" w:rsidRDefault="002343EF" w:rsidP="002343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Final Deliveries (Code, Binaries, Test Data and User’s Guide)</w:t>
            </w:r>
          </w:p>
        </w:tc>
        <w:tc>
          <w:tcPr>
            <w:tcW w:w="1496" w:type="dxa"/>
          </w:tcPr>
          <w:p w:rsidR="002343EF" w:rsidRPr="0073495F" w:rsidRDefault="002343EF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41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10/8</w:t>
            </w:r>
          </w:p>
        </w:tc>
        <w:tc>
          <w:tcPr>
            <w:tcW w:w="1338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10/14</w:t>
            </w:r>
          </w:p>
        </w:tc>
        <w:tc>
          <w:tcPr>
            <w:tcW w:w="1541" w:type="dxa"/>
          </w:tcPr>
          <w:p w:rsidR="002343EF" w:rsidRPr="0073495F" w:rsidRDefault="004C5411" w:rsidP="002343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</w:tbl>
    <w:p w:rsidR="002343EF" w:rsidRPr="0073495F" w:rsidRDefault="002343EF" w:rsidP="002343E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43EF" w:rsidRPr="0073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42061"/>
    <w:multiLevelType w:val="hybridMultilevel"/>
    <w:tmpl w:val="AEE2C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D5AA2"/>
    <w:multiLevelType w:val="hybridMultilevel"/>
    <w:tmpl w:val="65B2F9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8B2AC1"/>
    <w:multiLevelType w:val="hybridMultilevel"/>
    <w:tmpl w:val="CA6627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DD781C"/>
    <w:multiLevelType w:val="hybridMultilevel"/>
    <w:tmpl w:val="46D4B0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C305E1"/>
    <w:multiLevelType w:val="hybridMultilevel"/>
    <w:tmpl w:val="3C9A728C"/>
    <w:lvl w:ilvl="0" w:tplc="278C8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4B"/>
    <w:rsid w:val="00053FF4"/>
    <w:rsid w:val="002343EF"/>
    <w:rsid w:val="00244AE5"/>
    <w:rsid w:val="004C5411"/>
    <w:rsid w:val="00525AD3"/>
    <w:rsid w:val="0073495F"/>
    <w:rsid w:val="009B074B"/>
    <w:rsid w:val="009B4D24"/>
    <w:rsid w:val="00CE3E79"/>
    <w:rsid w:val="00DD1BBE"/>
    <w:rsid w:val="00F5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7A86"/>
  <w15:chartTrackingRefBased/>
  <w15:docId w15:val="{EAB73FFF-59D7-42B7-A4B4-DDFA41D0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24"/>
    <w:pPr>
      <w:ind w:left="720"/>
      <w:contextualSpacing/>
    </w:pPr>
  </w:style>
  <w:style w:type="table" w:styleId="TableGrid">
    <w:name w:val="Table Grid"/>
    <w:basedOn w:val="TableNormal"/>
    <w:uiPriority w:val="39"/>
    <w:rsid w:val="0023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CA4B03F.dotm</Template>
  <TotalTime>299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H. Robinson</dc:creator>
  <cp:keywords/>
  <dc:description/>
  <cp:lastModifiedBy>Robert H. Robinson</cp:lastModifiedBy>
  <cp:revision>1</cp:revision>
  <dcterms:created xsi:type="dcterms:W3CDTF">2018-08-31T15:07:00Z</dcterms:created>
  <dcterms:modified xsi:type="dcterms:W3CDTF">2018-08-31T20:06:00Z</dcterms:modified>
</cp:coreProperties>
</file>